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6FFF6371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8BBE768" w14:textId="4C99AB1A" w:rsidR="00692703" w:rsidRPr="00CF1A49" w:rsidRDefault="00662CCD" w:rsidP="00913946">
            <w:pPr>
              <w:pStyle w:val="Title"/>
            </w:pPr>
            <w:r>
              <w:t>jerald tonmoy dias</w:t>
            </w:r>
          </w:p>
          <w:p w14:paraId="0BA9700E" w14:textId="0E2C0CE4" w:rsidR="00692703" w:rsidRPr="00CF1A49" w:rsidRDefault="00662CCD" w:rsidP="00913946">
            <w:pPr>
              <w:pStyle w:val="ContactInfo"/>
              <w:contextualSpacing w:val="0"/>
            </w:pPr>
            <w:r>
              <w:t>Uttar Badda, Dhaka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B970306D3B06434BA7DBEB71D5EA3DC7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01775098365</w:t>
            </w:r>
          </w:p>
          <w:p w14:paraId="7E3C7271" w14:textId="0531DA0F" w:rsidR="00692703" w:rsidRPr="00CF1A49" w:rsidRDefault="00662CCD" w:rsidP="00913946">
            <w:pPr>
              <w:pStyle w:val="ContactInfoEmphasis"/>
              <w:contextualSpacing w:val="0"/>
            </w:pPr>
            <w:r>
              <w:t>tonmoyjareld@gmail.com</w:t>
            </w:r>
            <w:r w:rsidR="00692703" w:rsidRPr="00CF1A49">
              <w:t xml:space="preserve"> </w:t>
            </w:r>
          </w:p>
        </w:tc>
      </w:tr>
      <w:tr w:rsidR="009571D8" w:rsidRPr="00CF1A49" w14:paraId="3C20BEFC" w14:textId="77777777" w:rsidTr="00692703">
        <w:tc>
          <w:tcPr>
            <w:tcW w:w="9360" w:type="dxa"/>
            <w:tcMar>
              <w:top w:w="432" w:type="dxa"/>
            </w:tcMar>
          </w:tcPr>
          <w:p w14:paraId="3396D2C6" w14:textId="3F847500" w:rsidR="001755A8" w:rsidRPr="00CF1A49" w:rsidRDefault="00662CCD" w:rsidP="00662CCD">
            <w:r>
              <w:t>Software engineering professional with more than 1.5 years of experience in efficient and large-scale web-based systems development. I would like to be part of an organization where I could use and enhance my knowledge for the development of both myself and the organization.</w:t>
            </w:r>
          </w:p>
        </w:tc>
      </w:tr>
    </w:tbl>
    <w:p w14:paraId="4F4BA735" w14:textId="77777777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730DE23EC104868A17084CFD8F78851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03BC6F58" w14:textId="77777777" w:rsidTr="00D66A52">
        <w:tc>
          <w:tcPr>
            <w:tcW w:w="9355" w:type="dxa"/>
          </w:tcPr>
          <w:p w14:paraId="245A780B" w14:textId="303A678A" w:rsidR="001D0BF1" w:rsidRPr="00CF1A49" w:rsidRDefault="0045587F" w:rsidP="001D0BF1">
            <w:pPr>
              <w:pStyle w:val="Heading3"/>
              <w:contextualSpacing w:val="0"/>
              <w:outlineLvl w:val="2"/>
            </w:pPr>
            <w:r>
              <w:t>202</w:t>
            </w:r>
            <w:r w:rsidR="00BD4FBE">
              <w:t>1 jan-mar</w:t>
            </w:r>
          </w:p>
          <w:p w14:paraId="3DBC0507" w14:textId="5D126E1E" w:rsidR="001D0BF1" w:rsidRPr="00CF1A49" w:rsidRDefault="00BD4FBE" w:rsidP="001D0BF1">
            <w:pPr>
              <w:pStyle w:val="Heading2"/>
              <w:contextualSpacing w:val="0"/>
              <w:outlineLvl w:val="1"/>
            </w:pPr>
            <w:r>
              <w:t>frontend developer(intern)</w:t>
            </w:r>
            <w:r w:rsidR="001D0BF1" w:rsidRPr="00CF1A49">
              <w:t xml:space="preserve">, </w:t>
            </w:r>
            <w:r w:rsidR="0045587F">
              <w:rPr>
                <w:rStyle w:val="SubtleReference"/>
              </w:rPr>
              <w:t>softtech-it ltd</w:t>
            </w:r>
          </w:p>
          <w:p w14:paraId="025A3307" w14:textId="11F2D85D" w:rsidR="001E3120" w:rsidRDefault="0045587F" w:rsidP="001D0BF1">
            <w:pPr>
              <w:contextualSpacing w:val="0"/>
            </w:pPr>
            <w:r>
              <w:t xml:space="preserve"> I did 3 months intern</w:t>
            </w:r>
            <w:r w:rsidR="007E3800">
              <w:t>ship</w:t>
            </w:r>
            <w:r>
              <w:t xml:space="preserve"> as a frontend developer</w:t>
            </w:r>
            <w:r w:rsidR="00BD4FBE">
              <w:t xml:space="preserve"> based on Themeforest marketplace</w:t>
            </w:r>
            <w:r>
              <w:t xml:space="preserve">. </w:t>
            </w:r>
            <w:r w:rsidR="00BD4FBE">
              <w:t>During the internship I have completed 4</w:t>
            </w:r>
            <w:r w:rsidR="001661EE">
              <w:t xml:space="preserve"> website template which are successfully approved on themeforest. The technology I used are HTML, CSS,</w:t>
            </w:r>
            <w:r w:rsidR="006F5D75">
              <w:t xml:space="preserve"> SCSS,</w:t>
            </w:r>
            <w:r w:rsidR="001661EE">
              <w:t xml:space="preserve"> </w:t>
            </w:r>
            <w:r w:rsidR="00C55EC8">
              <w:t>Bootstrap, jQuery</w:t>
            </w:r>
            <w:r w:rsidR="001661EE">
              <w:t xml:space="preserve">, jQuery </w:t>
            </w:r>
            <w:r w:rsidR="00C55EC8">
              <w:t>plugins,</w:t>
            </w:r>
            <w:r w:rsidR="001661EE">
              <w:t xml:space="preserve"> raw JavaScript and so on. </w:t>
            </w:r>
          </w:p>
          <w:p w14:paraId="74AF7763" w14:textId="77777777" w:rsidR="00BD4FBE" w:rsidRDefault="00BD4FBE" w:rsidP="001D0BF1">
            <w:pPr>
              <w:contextualSpacing w:val="0"/>
            </w:pPr>
          </w:p>
          <w:p w14:paraId="0A840E8C" w14:textId="5625B37F" w:rsidR="00BD4FBE" w:rsidRPr="00CF1A49" w:rsidRDefault="00BD4FBE" w:rsidP="00BD4FBE">
            <w:pPr>
              <w:pStyle w:val="Heading3"/>
              <w:contextualSpacing w:val="0"/>
              <w:outlineLvl w:val="2"/>
            </w:pPr>
            <w:r>
              <w:t>202</w:t>
            </w:r>
            <w:r w:rsidR="001661EE">
              <w:t>1 apr</w:t>
            </w:r>
            <w:r w:rsidRPr="00CF1A49">
              <w:t xml:space="preserve"> – </w:t>
            </w:r>
            <w:r>
              <w:t>present</w:t>
            </w:r>
          </w:p>
          <w:p w14:paraId="072ED4D3" w14:textId="013141E8" w:rsidR="00BD4FBE" w:rsidRPr="00CF1A49" w:rsidRDefault="00BD4FBE" w:rsidP="00BD4FBE">
            <w:pPr>
              <w:pStyle w:val="Heading2"/>
              <w:contextualSpacing w:val="0"/>
              <w:outlineLvl w:val="1"/>
            </w:pPr>
            <w:r>
              <w:t>f</w:t>
            </w:r>
            <w:r w:rsidR="00E75694">
              <w:t>rontend</w:t>
            </w:r>
            <w:r>
              <w:t xml:space="preserve"> developer</w:t>
            </w:r>
            <w:r w:rsidRPr="00CF1A49">
              <w:t xml:space="preserve">, </w:t>
            </w:r>
            <w:r>
              <w:rPr>
                <w:rStyle w:val="SubtleReference"/>
              </w:rPr>
              <w:t>softtech-it ltd</w:t>
            </w:r>
          </w:p>
          <w:p w14:paraId="7119BEDF" w14:textId="59BA23D1" w:rsidR="00BD4FBE" w:rsidRPr="00CF1A49" w:rsidRDefault="001661EE" w:rsidP="00BD4FBE">
            <w:pPr>
              <w:contextualSpacing w:val="0"/>
            </w:pPr>
            <w:r>
              <w:t xml:space="preserve">After the internship I </w:t>
            </w:r>
            <w:r w:rsidR="00C55EC8">
              <w:t>joined as junior frontend developer in the same company.</w:t>
            </w:r>
            <w:r>
              <w:t xml:space="preserve"> </w:t>
            </w:r>
            <w:r w:rsidR="00C55EC8">
              <w:t>I have</w:t>
            </w:r>
            <w:r w:rsidR="00BD4FBE">
              <w:t xml:space="preserve"> approved more than 7 template on Themeforest. Our most of the project are </w:t>
            </w:r>
            <w:r w:rsidR="006F5D75">
              <w:t xml:space="preserve">using React js, Vue, tailwind, Bootstrap and </w:t>
            </w:r>
            <w:r w:rsidR="008D4456">
              <w:t>Laravel</w:t>
            </w:r>
            <w:r w:rsidR="00BD4FBE">
              <w:t>.</w:t>
            </w:r>
          </w:p>
        </w:tc>
      </w:tr>
      <w:tr w:rsidR="00F61DF9" w:rsidRPr="00CF1A49" w14:paraId="4A033586" w14:textId="77777777" w:rsidTr="00F61DF9">
        <w:tc>
          <w:tcPr>
            <w:tcW w:w="9355" w:type="dxa"/>
            <w:tcMar>
              <w:top w:w="216" w:type="dxa"/>
            </w:tcMar>
          </w:tcPr>
          <w:p w14:paraId="0FBC688A" w14:textId="0B557905" w:rsidR="00F61DF9" w:rsidRDefault="00F61DF9" w:rsidP="00F61DF9"/>
        </w:tc>
      </w:tr>
    </w:tbl>
    <w:sdt>
      <w:sdtPr>
        <w:alias w:val="Education:"/>
        <w:tag w:val="Education:"/>
        <w:id w:val="-1908763273"/>
        <w:placeholder>
          <w:docPart w:val="892041CDC5E847CBB1BC7BD99D3CA77D"/>
        </w:placeholder>
        <w:temporary/>
        <w:showingPlcHdr/>
        <w15:appearance w15:val="hidden"/>
      </w:sdtPr>
      <w:sdtContent>
        <w:p w14:paraId="782922C7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1063988E" w14:textId="77777777" w:rsidTr="00D66A52">
        <w:tc>
          <w:tcPr>
            <w:tcW w:w="9355" w:type="dxa"/>
          </w:tcPr>
          <w:p w14:paraId="5D2828F9" w14:textId="7D14612C" w:rsidR="001D0BF1" w:rsidRPr="00CF1A49" w:rsidRDefault="00487B52" w:rsidP="001D0BF1">
            <w:pPr>
              <w:pStyle w:val="Heading3"/>
              <w:contextualSpacing w:val="0"/>
              <w:outlineLvl w:val="2"/>
            </w:pPr>
            <w:r>
              <w:t xml:space="preserve">passing year: </w:t>
            </w:r>
            <w:r w:rsidR="003A5A02">
              <w:t>2020</w:t>
            </w:r>
          </w:p>
          <w:p w14:paraId="68B8BBE2" w14:textId="2F479352" w:rsidR="001D0BF1" w:rsidRPr="00CF1A49" w:rsidRDefault="003A5A02" w:rsidP="001D0BF1">
            <w:pPr>
              <w:pStyle w:val="Heading2"/>
              <w:contextualSpacing w:val="0"/>
              <w:outlineLvl w:val="1"/>
            </w:pPr>
            <w:r>
              <w:t>bba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Dhaka interantional university</w:t>
            </w:r>
          </w:p>
          <w:p w14:paraId="120CCEBB" w14:textId="7813CC8F" w:rsidR="007538DC" w:rsidRPr="00CF1A49" w:rsidRDefault="003A5A02" w:rsidP="007538DC">
            <w:pPr>
              <w:contextualSpacing w:val="0"/>
            </w:pPr>
            <w:r>
              <w:t>Major</w:t>
            </w:r>
            <w:r w:rsidR="00487B52">
              <w:t xml:space="preserve">: </w:t>
            </w:r>
            <w:r>
              <w:t xml:space="preserve"> Accounting</w:t>
            </w:r>
            <w:r w:rsidR="00487B52">
              <w:br/>
              <w:t>CGPA: 3.72</w:t>
            </w:r>
            <w:r>
              <w:br/>
            </w:r>
            <w:r w:rsidR="00487B52">
              <w:t>Board: Dhaka</w:t>
            </w:r>
          </w:p>
        </w:tc>
      </w:tr>
      <w:tr w:rsidR="00F61DF9" w:rsidRPr="00CF1A49" w14:paraId="32964570" w14:textId="77777777" w:rsidTr="00F61DF9">
        <w:tc>
          <w:tcPr>
            <w:tcW w:w="9355" w:type="dxa"/>
            <w:tcMar>
              <w:top w:w="216" w:type="dxa"/>
            </w:tcMar>
          </w:tcPr>
          <w:p w14:paraId="57E0310A" w14:textId="6160CF90" w:rsidR="00F61DF9" w:rsidRPr="00CF1A49" w:rsidRDefault="00487B52" w:rsidP="00F61DF9">
            <w:pPr>
              <w:pStyle w:val="Heading3"/>
              <w:contextualSpacing w:val="0"/>
              <w:outlineLvl w:val="2"/>
            </w:pPr>
            <w:r>
              <w:t xml:space="preserve">passing year: </w:t>
            </w:r>
            <w:r w:rsidR="003A5A02">
              <w:t>2015</w:t>
            </w:r>
          </w:p>
          <w:p w14:paraId="4EC621FA" w14:textId="2AC06EE5" w:rsidR="00F61DF9" w:rsidRPr="00CF1A49" w:rsidRDefault="003A5A02" w:rsidP="00F61DF9">
            <w:pPr>
              <w:pStyle w:val="Heading2"/>
              <w:contextualSpacing w:val="0"/>
              <w:outlineLvl w:val="1"/>
            </w:pPr>
            <w:r>
              <w:t>hsc</w:t>
            </w:r>
            <w:r w:rsidR="00F61DF9" w:rsidRPr="00CF1A49">
              <w:t xml:space="preserve">, </w:t>
            </w:r>
            <w:r w:rsidRPr="003A5A02">
              <w:rPr>
                <w:rStyle w:val="SubtleReference"/>
              </w:rPr>
              <w:t>POSCHIM PATIYA AJ CHOWDHURY DEGREE COLLEGE</w:t>
            </w:r>
          </w:p>
          <w:p w14:paraId="22124964" w14:textId="4A42B16C" w:rsidR="00F61DF9" w:rsidRDefault="00487B52" w:rsidP="00F61DF9">
            <w:r>
              <w:t>Group: Business studies</w:t>
            </w:r>
            <w:r>
              <w:br/>
              <w:t>GPA: 3.33</w:t>
            </w:r>
            <w:r>
              <w:br/>
              <w:t>Board: Chittagong</w:t>
            </w:r>
          </w:p>
        </w:tc>
      </w:tr>
    </w:tbl>
    <w:sdt>
      <w:sdtPr>
        <w:alias w:val="Skills:"/>
        <w:tag w:val="Skills:"/>
        <w:id w:val="-1392877668"/>
        <w:placeholder>
          <w:docPart w:val="57C7AE86500745038AA15E4226F88135"/>
        </w:placeholder>
        <w:temporary/>
        <w:showingPlcHdr/>
        <w15:appearance w15:val="hidden"/>
      </w:sdtPr>
      <w:sdtContent>
        <w:p w14:paraId="49F2B7CC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5DC46974" w14:textId="77777777" w:rsidTr="00CF1A49">
        <w:tc>
          <w:tcPr>
            <w:tcW w:w="4675" w:type="dxa"/>
          </w:tcPr>
          <w:p w14:paraId="7F81EC57" w14:textId="4B0705C4" w:rsidR="001E3120" w:rsidRPr="006E1507" w:rsidRDefault="0069492D" w:rsidP="006E1507">
            <w:pPr>
              <w:pStyle w:val="ListBullet"/>
              <w:contextualSpacing w:val="0"/>
            </w:pPr>
            <w:r w:rsidRPr="0069492D">
              <w:rPr>
                <w:b/>
                <w:bCs/>
              </w:rPr>
              <w:t>Languages</w:t>
            </w:r>
            <w:r>
              <w:t>: PHP, JavaScript</w:t>
            </w:r>
          </w:p>
          <w:p w14:paraId="76E790CC" w14:textId="1BF0223F" w:rsidR="0069492D" w:rsidRPr="0069492D" w:rsidRDefault="0069492D" w:rsidP="006E1507">
            <w:pPr>
              <w:pStyle w:val="ListBullet"/>
              <w:contextualSpacing w:val="0"/>
              <w:rPr>
                <w:b/>
                <w:bCs/>
              </w:rPr>
            </w:pPr>
            <w:r w:rsidRPr="0069492D">
              <w:rPr>
                <w:b/>
                <w:bCs/>
              </w:rPr>
              <w:lastRenderedPageBreak/>
              <w:t>Frameworks</w:t>
            </w:r>
            <w:r>
              <w:rPr>
                <w:b/>
                <w:bCs/>
              </w:rPr>
              <w:t>/CMS</w:t>
            </w:r>
            <w:r w:rsidR="00896EB9">
              <w:rPr>
                <w:b/>
                <w:bCs/>
              </w:rPr>
              <w:t>/library</w:t>
            </w:r>
            <w:r>
              <w:rPr>
                <w:b/>
                <w:bCs/>
              </w:rPr>
              <w:t xml:space="preserve">:  </w:t>
            </w:r>
            <w:r>
              <w:t xml:space="preserve">Laravel, Lumen, </w:t>
            </w:r>
            <w:r w:rsidR="00896EB9">
              <w:t xml:space="preserve">inertia js, express js, </w:t>
            </w:r>
            <w:r w:rsidR="00F03DEB">
              <w:t>WordPress (</w:t>
            </w:r>
            <w:r w:rsidR="00896EB9">
              <w:t>most of them</w:t>
            </w:r>
            <w:r w:rsidR="00F03DEB">
              <w:t xml:space="preserve"> are</w:t>
            </w:r>
            <w:r w:rsidR="00896EB9">
              <w:t xml:space="preserve"> basic and intermediate level)</w:t>
            </w:r>
          </w:p>
          <w:p w14:paraId="07341312" w14:textId="34BD49A8" w:rsidR="0069492D" w:rsidRPr="0069492D" w:rsidRDefault="0069492D" w:rsidP="006E1507">
            <w:pPr>
              <w:pStyle w:val="ListBullet"/>
              <w:contextualSpacing w:val="0"/>
              <w:rPr>
                <w:b/>
                <w:bCs/>
              </w:rPr>
            </w:pPr>
            <w:r w:rsidRPr="0069492D">
              <w:rPr>
                <w:b/>
                <w:bCs/>
              </w:rPr>
              <w:t>Database</w:t>
            </w:r>
            <w:r>
              <w:t>: MySQL</w:t>
            </w:r>
            <w:r w:rsidR="008D4456">
              <w:t>,</w:t>
            </w:r>
            <w:r w:rsidR="00E75694">
              <w:t xml:space="preserve"> </w:t>
            </w:r>
            <w:r w:rsidR="008D4456">
              <w:t>mongoDB</w:t>
            </w:r>
          </w:p>
          <w:p w14:paraId="6897E0B7" w14:textId="5503A311" w:rsidR="005543D4" w:rsidRPr="005543D4" w:rsidRDefault="0069492D" w:rsidP="006E1507">
            <w:pPr>
              <w:pStyle w:val="ListBullet"/>
              <w:contextualSpacing w:val="0"/>
              <w:rPr>
                <w:b/>
                <w:bCs/>
              </w:rPr>
            </w:pPr>
            <w:r>
              <w:rPr>
                <w:b/>
                <w:bCs/>
              </w:rPr>
              <w:t>Version Control</w:t>
            </w:r>
            <w:r w:rsidRPr="0069492D">
              <w:t>:</w:t>
            </w:r>
            <w:r>
              <w:t xml:space="preserve"> Git, </w:t>
            </w:r>
            <w:r w:rsidR="005543D4">
              <w:t>GitHub</w:t>
            </w:r>
            <w:r>
              <w:t>, Bitbucket</w:t>
            </w:r>
            <w:r w:rsidR="00896EB9">
              <w:t>, Git desktop</w:t>
            </w:r>
          </w:p>
          <w:p w14:paraId="68F7E383" w14:textId="2556A75D" w:rsidR="005543D4" w:rsidRPr="00DF5F6E" w:rsidRDefault="005543D4" w:rsidP="006E1507">
            <w:pPr>
              <w:pStyle w:val="ListBullet"/>
              <w:contextualSpacing w:val="0"/>
              <w:rPr>
                <w:b/>
                <w:bCs/>
              </w:rPr>
            </w:pPr>
            <w:r w:rsidRPr="005543D4">
              <w:rPr>
                <w:b/>
                <w:bCs/>
              </w:rPr>
              <w:t>Frontend Development</w:t>
            </w:r>
            <w:r>
              <w:t xml:space="preserve">: HTML, </w:t>
            </w:r>
            <w:r w:rsidR="008D4456">
              <w:t>CSS, tailwind CSS</w:t>
            </w:r>
            <w:r w:rsidR="002766FB">
              <w:t>,</w:t>
            </w:r>
            <w:r>
              <w:t xml:space="preserve"> Bootstrap, React js,</w:t>
            </w:r>
            <w:r w:rsidR="00896EB9">
              <w:t xml:space="preserve"> </w:t>
            </w:r>
            <w:r w:rsidR="002766FB">
              <w:t>V</w:t>
            </w:r>
            <w:r w:rsidR="00896EB9">
              <w:t>ue js, Material-ui, Flowbite, daizy ui</w:t>
            </w:r>
            <w:r>
              <w:t xml:space="preserve"> SAAS and other tools</w:t>
            </w:r>
          </w:p>
          <w:p w14:paraId="5E8CB5AB" w14:textId="0C22FF6F" w:rsidR="00DF5F6E" w:rsidRPr="005543D4" w:rsidRDefault="00DF5F6E" w:rsidP="006E1507">
            <w:pPr>
              <w:pStyle w:val="ListBullet"/>
              <w:contextualSpacing w:val="0"/>
              <w:rPr>
                <w:b/>
                <w:bCs/>
              </w:rPr>
            </w:pPr>
            <w:r>
              <w:rPr>
                <w:b/>
                <w:bCs/>
              </w:rPr>
              <w:t xml:space="preserve">UI/UX tools: </w:t>
            </w:r>
            <w:r>
              <w:t>Photoshop, XD, Figma or any visual interface</w:t>
            </w:r>
          </w:p>
          <w:p w14:paraId="181DBEE8" w14:textId="21BADB0B" w:rsidR="00CA518C" w:rsidRDefault="0069492D" w:rsidP="00CA518C">
            <w:pPr>
              <w:pStyle w:val="Heading1"/>
              <w:outlineLvl w:val="0"/>
            </w:pPr>
            <w:r>
              <w:br/>
            </w:r>
            <w:r w:rsidR="00CA518C">
              <w:t>communication skills</w:t>
            </w:r>
          </w:p>
          <w:p w14:paraId="6FDDEED9" w14:textId="3F23A637" w:rsidR="00CA518C" w:rsidRPr="00CA518C" w:rsidRDefault="00CA518C" w:rsidP="00CA518C">
            <w:pPr>
              <w:pStyle w:val="ListBullet"/>
              <w:contextualSpacing w:val="0"/>
            </w:pPr>
            <w:r>
              <w:rPr>
                <w:bCs/>
              </w:rPr>
              <w:t xml:space="preserve">Fluent in Bengali </w:t>
            </w:r>
            <w:r>
              <w:t>(Written, Oral, &amp; Verbal)</w:t>
            </w:r>
          </w:p>
          <w:p w14:paraId="18720ADE" w14:textId="541E97CB" w:rsidR="00CA518C" w:rsidRPr="00DF5F6E" w:rsidRDefault="00CA518C" w:rsidP="00CA518C">
            <w:pPr>
              <w:pStyle w:val="ListBullet"/>
              <w:contextualSpacing w:val="0"/>
            </w:pPr>
            <w:r>
              <w:t>Good in English (Written, Oral, &amp; Verbal)</w:t>
            </w:r>
          </w:p>
          <w:p w14:paraId="3654C0A3" w14:textId="77777777" w:rsidR="001F4E6D" w:rsidRPr="0069492D" w:rsidRDefault="001F4E6D" w:rsidP="00CA518C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b/>
                <w:bCs/>
              </w:rPr>
            </w:pPr>
          </w:p>
        </w:tc>
        <w:tc>
          <w:tcPr>
            <w:tcW w:w="4675" w:type="dxa"/>
            <w:tcMar>
              <w:left w:w="360" w:type="dxa"/>
            </w:tcMar>
          </w:tcPr>
          <w:p w14:paraId="6C6F10F1" w14:textId="509BF479" w:rsidR="003A0632" w:rsidRPr="006E1507" w:rsidRDefault="003A0632" w:rsidP="0069492D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  <w:p w14:paraId="7BE9E4AF" w14:textId="45F2D254" w:rsidR="001E3120" w:rsidRPr="006E1507" w:rsidRDefault="001E3120" w:rsidP="0069492D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  <w:p w14:paraId="56F70695" w14:textId="0277545E" w:rsidR="001E3120" w:rsidRPr="006E1507" w:rsidRDefault="001E3120" w:rsidP="0069492D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</w:tbl>
    <w:p w14:paraId="530E737C" w14:textId="25E62AAD" w:rsidR="00AD782D" w:rsidRPr="00CF1A49" w:rsidRDefault="00DF5F6E" w:rsidP="0062312F">
      <w:pPr>
        <w:pStyle w:val="Heading1"/>
      </w:pPr>
      <w:r>
        <w:t>Declaration</w:t>
      </w:r>
    </w:p>
    <w:p w14:paraId="6C714EE9" w14:textId="1416E871" w:rsidR="00B51D1B" w:rsidRPr="006E1507" w:rsidRDefault="00DF5F6E" w:rsidP="006E1507">
      <w:r w:rsidRPr="00DF5F6E">
        <w:t>I hereby declare that information given above is true</w:t>
      </w:r>
      <w:r w:rsidR="002B5E1D">
        <w:t>,</w:t>
      </w:r>
      <w:r w:rsidRPr="00DF5F6E">
        <w:t xml:space="preserve"> nothing is false or hidden consciously.</w:t>
      </w: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0DA90" w14:textId="77777777" w:rsidR="00802208" w:rsidRDefault="00802208" w:rsidP="0068194B">
      <w:r>
        <w:separator/>
      </w:r>
    </w:p>
    <w:p w14:paraId="270DBA27" w14:textId="77777777" w:rsidR="00802208" w:rsidRDefault="00802208"/>
    <w:p w14:paraId="54AB3CF6" w14:textId="77777777" w:rsidR="00802208" w:rsidRDefault="00802208"/>
  </w:endnote>
  <w:endnote w:type="continuationSeparator" w:id="0">
    <w:p w14:paraId="0B258ABA" w14:textId="77777777" w:rsidR="00802208" w:rsidRDefault="00802208" w:rsidP="0068194B">
      <w:r>
        <w:continuationSeparator/>
      </w:r>
    </w:p>
    <w:p w14:paraId="3A47AC94" w14:textId="77777777" w:rsidR="00802208" w:rsidRDefault="00802208"/>
    <w:p w14:paraId="6AB48DA5" w14:textId="77777777" w:rsidR="00802208" w:rsidRDefault="008022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FC8CC9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8505A" w14:textId="77777777" w:rsidR="00802208" w:rsidRDefault="00802208" w:rsidP="0068194B">
      <w:r>
        <w:separator/>
      </w:r>
    </w:p>
    <w:p w14:paraId="342F60C4" w14:textId="77777777" w:rsidR="00802208" w:rsidRDefault="00802208"/>
    <w:p w14:paraId="18A01167" w14:textId="77777777" w:rsidR="00802208" w:rsidRDefault="00802208"/>
  </w:footnote>
  <w:footnote w:type="continuationSeparator" w:id="0">
    <w:p w14:paraId="542C24A9" w14:textId="77777777" w:rsidR="00802208" w:rsidRDefault="00802208" w:rsidP="0068194B">
      <w:r>
        <w:continuationSeparator/>
      </w:r>
    </w:p>
    <w:p w14:paraId="3C875C22" w14:textId="77777777" w:rsidR="00802208" w:rsidRDefault="00802208"/>
    <w:p w14:paraId="2FE65E0B" w14:textId="77777777" w:rsidR="00802208" w:rsidRDefault="0080220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EF5F2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BA11F2D" wp14:editId="6F3609D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0717E11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469786242">
    <w:abstractNumId w:val="9"/>
  </w:num>
  <w:num w:numId="2" w16cid:durableId="999038428">
    <w:abstractNumId w:val="8"/>
  </w:num>
  <w:num w:numId="3" w16cid:durableId="1663705200">
    <w:abstractNumId w:val="7"/>
  </w:num>
  <w:num w:numId="4" w16cid:durableId="270551345">
    <w:abstractNumId w:val="6"/>
  </w:num>
  <w:num w:numId="5" w16cid:durableId="1727798887">
    <w:abstractNumId w:val="10"/>
  </w:num>
  <w:num w:numId="6" w16cid:durableId="1256018019">
    <w:abstractNumId w:val="3"/>
  </w:num>
  <w:num w:numId="7" w16cid:durableId="2083942465">
    <w:abstractNumId w:val="11"/>
  </w:num>
  <w:num w:numId="8" w16cid:durableId="690685136">
    <w:abstractNumId w:val="2"/>
  </w:num>
  <w:num w:numId="9" w16cid:durableId="1000157548">
    <w:abstractNumId w:val="12"/>
  </w:num>
  <w:num w:numId="10" w16cid:durableId="1593659842">
    <w:abstractNumId w:val="5"/>
  </w:num>
  <w:num w:numId="11" w16cid:durableId="2048067865">
    <w:abstractNumId w:val="4"/>
  </w:num>
  <w:num w:numId="12" w16cid:durableId="992298039">
    <w:abstractNumId w:val="1"/>
  </w:num>
  <w:num w:numId="13" w16cid:durableId="2106461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CCD"/>
    <w:rsid w:val="000001EF"/>
    <w:rsid w:val="00007322"/>
    <w:rsid w:val="00007728"/>
    <w:rsid w:val="00022EB2"/>
    <w:rsid w:val="00024584"/>
    <w:rsid w:val="00024730"/>
    <w:rsid w:val="00055E95"/>
    <w:rsid w:val="0007021F"/>
    <w:rsid w:val="000A7A03"/>
    <w:rsid w:val="000B2BA5"/>
    <w:rsid w:val="000F2F8C"/>
    <w:rsid w:val="0010006E"/>
    <w:rsid w:val="001045A8"/>
    <w:rsid w:val="00114A91"/>
    <w:rsid w:val="00131330"/>
    <w:rsid w:val="001427E1"/>
    <w:rsid w:val="00163668"/>
    <w:rsid w:val="001661EE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766FB"/>
    <w:rsid w:val="00294998"/>
    <w:rsid w:val="00297F18"/>
    <w:rsid w:val="002A1945"/>
    <w:rsid w:val="002B2958"/>
    <w:rsid w:val="002B3FC8"/>
    <w:rsid w:val="002B5D80"/>
    <w:rsid w:val="002B5E1D"/>
    <w:rsid w:val="002D23C5"/>
    <w:rsid w:val="002D6137"/>
    <w:rsid w:val="002E7E61"/>
    <w:rsid w:val="002F05E5"/>
    <w:rsid w:val="002F254D"/>
    <w:rsid w:val="002F30E4"/>
    <w:rsid w:val="003049FB"/>
    <w:rsid w:val="00307140"/>
    <w:rsid w:val="00316DFF"/>
    <w:rsid w:val="00325B57"/>
    <w:rsid w:val="00336056"/>
    <w:rsid w:val="003544E1"/>
    <w:rsid w:val="00366398"/>
    <w:rsid w:val="003A0632"/>
    <w:rsid w:val="003A30E5"/>
    <w:rsid w:val="003A5A02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87F"/>
    <w:rsid w:val="004726BC"/>
    <w:rsid w:val="00474105"/>
    <w:rsid w:val="00480E6E"/>
    <w:rsid w:val="00486277"/>
    <w:rsid w:val="00487B52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543D4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62CCD"/>
    <w:rsid w:val="0068194B"/>
    <w:rsid w:val="00692703"/>
    <w:rsid w:val="0069492D"/>
    <w:rsid w:val="006A1962"/>
    <w:rsid w:val="006B5D48"/>
    <w:rsid w:val="006B7D7B"/>
    <w:rsid w:val="006C1A5E"/>
    <w:rsid w:val="006D65FA"/>
    <w:rsid w:val="006E1507"/>
    <w:rsid w:val="006F5D75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3800"/>
    <w:rsid w:val="007E6A61"/>
    <w:rsid w:val="00801140"/>
    <w:rsid w:val="00802208"/>
    <w:rsid w:val="00803404"/>
    <w:rsid w:val="00834955"/>
    <w:rsid w:val="00855B59"/>
    <w:rsid w:val="00860461"/>
    <w:rsid w:val="0086487C"/>
    <w:rsid w:val="00870B20"/>
    <w:rsid w:val="008829F8"/>
    <w:rsid w:val="00885897"/>
    <w:rsid w:val="00896EB9"/>
    <w:rsid w:val="008A6538"/>
    <w:rsid w:val="008C7056"/>
    <w:rsid w:val="008D44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3415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124E1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D4FBE"/>
    <w:rsid w:val="00BE423E"/>
    <w:rsid w:val="00BF61AC"/>
    <w:rsid w:val="00C47FA6"/>
    <w:rsid w:val="00C55EC8"/>
    <w:rsid w:val="00C57FC6"/>
    <w:rsid w:val="00C66A7D"/>
    <w:rsid w:val="00C779DA"/>
    <w:rsid w:val="00C814F7"/>
    <w:rsid w:val="00CA4B4D"/>
    <w:rsid w:val="00CA518C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DF5F6E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75694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03DEB"/>
    <w:rsid w:val="00F130DD"/>
    <w:rsid w:val="00F24884"/>
    <w:rsid w:val="00F4368D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432A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2187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US%7b0980F498-E44D-43F2-8717-564722DF48A2%7d\%7b479F82ED-A96A-4949-8FEA-C0F16788499D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970306D3B06434BA7DBEB71D5EA3D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57EEB-8BD3-4D58-97D3-068729185C7A}"/>
      </w:docPartPr>
      <w:docPartBody>
        <w:p w:rsidR="006D73F7" w:rsidRDefault="008B4568">
          <w:pPr>
            <w:pStyle w:val="B970306D3B06434BA7DBEB71D5EA3DC7"/>
          </w:pPr>
          <w:r w:rsidRPr="00CF1A49">
            <w:t>·</w:t>
          </w:r>
        </w:p>
      </w:docPartBody>
    </w:docPart>
    <w:docPart>
      <w:docPartPr>
        <w:name w:val="F730DE23EC104868A17084CFD8F788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92A737-B0A9-4C14-860B-F315F217A9FA}"/>
      </w:docPartPr>
      <w:docPartBody>
        <w:p w:rsidR="006D73F7" w:rsidRDefault="008B4568">
          <w:pPr>
            <w:pStyle w:val="F730DE23EC104868A17084CFD8F78851"/>
          </w:pPr>
          <w:r w:rsidRPr="00CF1A49">
            <w:t>Experience</w:t>
          </w:r>
        </w:p>
      </w:docPartBody>
    </w:docPart>
    <w:docPart>
      <w:docPartPr>
        <w:name w:val="892041CDC5E847CBB1BC7BD99D3CA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B0A6A-A943-4377-8443-D429EB9AEE35}"/>
      </w:docPartPr>
      <w:docPartBody>
        <w:p w:rsidR="006D73F7" w:rsidRDefault="008B4568">
          <w:pPr>
            <w:pStyle w:val="892041CDC5E847CBB1BC7BD99D3CA77D"/>
          </w:pPr>
          <w:r w:rsidRPr="00CF1A49">
            <w:t>Education</w:t>
          </w:r>
        </w:p>
      </w:docPartBody>
    </w:docPart>
    <w:docPart>
      <w:docPartPr>
        <w:name w:val="57C7AE86500745038AA15E4226F881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1847B-DB60-43F9-A3F3-2373A9CEF4D5}"/>
      </w:docPartPr>
      <w:docPartBody>
        <w:p w:rsidR="006D73F7" w:rsidRDefault="008B4568">
          <w:pPr>
            <w:pStyle w:val="57C7AE86500745038AA15E4226F88135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68"/>
    <w:rsid w:val="000D4E46"/>
    <w:rsid w:val="006D73F7"/>
    <w:rsid w:val="008B4568"/>
    <w:rsid w:val="00922ABF"/>
    <w:rsid w:val="00AA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970306D3B06434BA7DBEB71D5EA3DC7">
    <w:name w:val="B970306D3B06434BA7DBEB71D5EA3DC7"/>
  </w:style>
  <w:style w:type="paragraph" w:customStyle="1" w:styleId="F730DE23EC104868A17084CFD8F78851">
    <w:name w:val="F730DE23EC104868A17084CFD8F78851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892041CDC5E847CBB1BC7BD99D3CA77D">
    <w:name w:val="892041CDC5E847CBB1BC7BD99D3CA77D"/>
  </w:style>
  <w:style w:type="paragraph" w:customStyle="1" w:styleId="57C7AE86500745038AA15E4226F88135">
    <w:name w:val="57C7AE86500745038AA15E4226F881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{479F82ED-A96A-4949-8FEA-C0F16788499D}tf16402488_win32.dotx</Template>
  <TotalTime>0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2022-04-20T17:48:00Z</dcterms:created>
  <dcterms:modified xsi:type="dcterms:W3CDTF">2022-07-25T18:35:00Z</dcterms:modified>
  <cp:category/>
</cp:coreProperties>
</file>